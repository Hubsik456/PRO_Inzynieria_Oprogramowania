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10EB3" w14:textId="529157B7" w:rsidR="009C28C1" w:rsidRDefault="00C93766" w:rsidP="00C93766">
      <w:pPr>
        <w:pStyle w:val="Tytu"/>
      </w:pPr>
      <w:r w:rsidRPr="00C93766">
        <w:t>PRO Inżynieria Oprogramowania</w:t>
      </w:r>
    </w:p>
    <w:p w14:paraId="54314398" w14:textId="54D69A0D" w:rsidR="00C93766" w:rsidRDefault="00C93766" w:rsidP="00C93766">
      <w:r w:rsidRPr="00C93766">
        <w:rPr>
          <w:b/>
          <w:bCs/>
        </w:rPr>
        <w:t>Temat</w:t>
      </w:r>
      <w:r>
        <w:t>: „</w:t>
      </w:r>
      <w:r w:rsidRPr="00C93766">
        <w:t>System obsługi zgłoszeń serwisowych dla IT", "Opis: Platforma do zgłaszania awarii, przydzielania techników i monitorowania napraw.</w:t>
      </w:r>
      <w:r>
        <w:t>”</w:t>
      </w:r>
    </w:p>
    <w:p w14:paraId="64501F0D" w14:textId="696B1E4A" w:rsidR="00C93766" w:rsidRPr="00C93766" w:rsidRDefault="00C93766" w:rsidP="00C93766">
      <w:r w:rsidRPr="00C93766">
        <w:t>Hubert Michna, w67259, 6IIZ/2022-GPL04</w:t>
      </w:r>
    </w:p>
    <w:p w14:paraId="6E5A401C" w14:textId="2C9D7286" w:rsidR="00C93766" w:rsidRPr="00445012" w:rsidRDefault="00C93766" w:rsidP="00445012">
      <w:pPr>
        <w:pStyle w:val="Nagwek1"/>
        <w:rPr>
          <w:b/>
          <w:bCs/>
        </w:rPr>
      </w:pPr>
      <w:r w:rsidRPr="00C93766">
        <w:rPr>
          <w:b/>
          <w:bCs/>
        </w:rPr>
        <w:t>Opis inżynierii wymagań</w:t>
      </w:r>
    </w:p>
    <w:p w14:paraId="79BDCEC7" w14:textId="41DA2B4F" w:rsidR="00ED172E" w:rsidRPr="00ED172E" w:rsidRDefault="00ED172E" w:rsidP="00ED172E">
      <w:pPr>
        <w:pStyle w:val="Nagwek2"/>
        <w:rPr>
          <w:b/>
          <w:bCs/>
        </w:rPr>
      </w:pPr>
      <w:r w:rsidRPr="00ED172E">
        <w:rPr>
          <w:b/>
          <w:bCs/>
        </w:rPr>
        <w:t>Cel projektu</w:t>
      </w:r>
    </w:p>
    <w:p w14:paraId="7821B45A" w14:textId="5BCB9DE4" w:rsidR="00ED172E" w:rsidRDefault="00ED172E" w:rsidP="00ED172E">
      <w:pPr>
        <w:ind w:firstLine="708"/>
      </w:pPr>
      <w:r>
        <w:t>Celem tego projektu było przygotowanie prostego i intuicyjnego systemu, który pozwoli użytkownikom na tworzenie zgłoszeń dotyczących problemów IT. Takie zgłoszenia będą mogły być obsługiwane przez wiele osób w celu pomocy użytkownikom.</w:t>
      </w:r>
    </w:p>
    <w:p w14:paraId="42876A55" w14:textId="77B216DA" w:rsidR="003F2D7A" w:rsidRPr="003F2D7A" w:rsidRDefault="003F2D7A" w:rsidP="003F2D7A">
      <w:pPr>
        <w:pStyle w:val="Nagwek2"/>
        <w:rPr>
          <w:b/>
          <w:bCs/>
        </w:rPr>
      </w:pPr>
      <w:r w:rsidRPr="003F2D7A">
        <w:rPr>
          <w:b/>
          <w:bCs/>
        </w:rPr>
        <w:t>Wymagania funkcjonalne</w:t>
      </w:r>
    </w:p>
    <w:p w14:paraId="1E749ED8" w14:textId="092B5E8F" w:rsidR="003F2D7A" w:rsidRDefault="003F2D7A" w:rsidP="0044262E">
      <w:r>
        <w:t>Wymagania funkcjonalne jakie spełnia ten projekt to:</w:t>
      </w:r>
    </w:p>
    <w:p w14:paraId="6631BC5D" w14:textId="56281989" w:rsidR="003F2D7A" w:rsidRDefault="003F2D7A" w:rsidP="003F2D7A">
      <w:pPr>
        <w:pStyle w:val="Akapitzlist"/>
        <w:numPr>
          <w:ilvl w:val="0"/>
          <w:numId w:val="2"/>
        </w:numPr>
      </w:pPr>
      <w:r>
        <w:t>System kont użytkowników.</w:t>
      </w:r>
    </w:p>
    <w:p w14:paraId="6209C4B0" w14:textId="7DCABFEC" w:rsidR="003F2D7A" w:rsidRDefault="003F2D7A" w:rsidP="003F2D7A">
      <w:pPr>
        <w:pStyle w:val="Akapitzlist"/>
        <w:numPr>
          <w:ilvl w:val="0"/>
          <w:numId w:val="2"/>
        </w:numPr>
      </w:pPr>
      <w:r>
        <w:t>Możliwość tworzenia zgłoszeń.</w:t>
      </w:r>
    </w:p>
    <w:p w14:paraId="249B0C6A" w14:textId="4E8CE6A1" w:rsidR="003F2D7A" w:rsidRDefault="003F2D7A" w:rsidP="003F2D7A">
      <w:pPr>
        <w:pStyle w:val="Akapitzlist"/>
        <w:numPr>
          <w:ilvl w:val="0"/>
          <w:numId w:val="2"/>
        </w:numPr>
      </w:pPr>
      <w:r>
        <w:t>Możliwość przeglądania istniejących zgłoszeń.</w:t>
      </w:r>
    </w:p>
    <w:p w14:paraId="4112D030" w14:textId="27507D26" w:rsidR="003F2D7A" w:rsidRDefault="003F2D7A" w:rsidP="003F2D7A">
      <w:pPr>
        <w:pStyle w:val="Akapitzlist"/>
        <w:numPr>
          <w:ilvl w:val="0"/>
          <w:numId w:val="2"/>
        </w:numPr>
      </w:pPr>
      <w:r>
        <w:t>Możliwość dodawania wiadomości do zgłoszeń, tak żeby były widoczne dla innych użytkowników systemu.</w:t>
      </w:r>
    </w:p>
    <w:p w14:paraId="60A13606" w14:textId="565892FB" w:rsidR="003F2D7A" w:rsidRDefault="003F2D7A" w:rsidP="003F2D7A">
      <w:pPr>
        <w:pStyle w:val="Akapitzlist"/>
        <w:numPr>
          <w:ilvl w:val="0"/>
          <w:numId w:val="2"/>
        </w:numPr>
      </w:pPr>
      <w:r>
        <w:t>Edytowanie statusów zgłoszeń, przez co można na pierwszy rzut oka pogrupować zgłoszenia ze względu na ich tematyka i stopień ważności.</w:t>
      </w:r>
    </w:p>
    <w:p w14:paraId="5C27FAEF" w14:textId="5194063B" w:rsidR="003F2D7A" w:rsidRPr="003F2D7A" w:rsidRDefault="003F2D7A" w:rsidP="003F2D7A">
      <w:pPr>
        <w:pStyle w:val="Nagwek2"/>
        <w:rPr>
          <w:b/>
          <w:bCs/>
        </w:rPr>
      </w:pPr>
      <w:r w:rsidRPr="003F2D7A">
        <w:rPr>
          <w:b/>
          <w:bCs/>
        </w:rPr>
        <w:t>Wymagania niefunkcjonalne</w:t>
      </w:r>
    </w:p>
    <w:p w14:paraId="7CD67037" w14:textId="2F983751" w:rsidR="003F2D7A" w:rsidRDefault="003F2D7A" w:rsidP="0044262E">
      <w:r>
        <w:t>Wymagania funkcjonalne jakie spełnia ten projekt to:</w:t>
      </w:r>
    </w:p>
    <w:p w14:paraId="6C1A10F3" w14:textId="3A3E1224" w:rsidR="003F2D7A" w:rsidRDefault="00ED172E" w:rsidP="003F2D7A">
      <w:pPr>
        <w:pStyle w:val="Akapitzlist"/>
        <w:numPr>
          <w:ilvl w:val="0"/>
          <w:numId w:val="2"/>
        </w:numPr>
      </w:pPr>
      <w:r>
        <w:t>Prostota obsługi dla użytkowników.</w:t>
      </w:r>
    </w:p>
    <w:p w14:paraId="228EEB19" w14:textId="06501E1D" w:rsidR="00ED172E" w:rsidRDefault="00ED172E" w:rsidP="003F2D7A">
      <w:pPr>
        <w:pStyle w:val="Akapitzlist"/>
        <w:numPr>
          <w:ilvl w:val="0"/>
          <w:numId w:val="2"/>
        </w:numPr>
      </w:pPr>
      <w:r>
        <w:t>Wysoka responsywność, która pozwala na poprawne i efektywne na urządzeniach o mniejszej szerokości ekranu, telefonach i tabletach.</w:t>
      </w:r>
    </w:p>
    <w:p w14:paraId="76BD9B9E" w14:textId="2ABA8CCA" w:rsidR="00ED172E" w:rsidRDefault="00ED172E" w:rsidP="003F2D7A">
      <w:pPr>
        <w:pStyle w:val="Akapitzlist"/>
        <w:numPr>
          <w:ilvl w:val="0"/>
          <w:numId w:val="2"/>
        </w:numPr>
      </w:pPr>
      <w:r>
        <w:t>Skalowalność.</w:t>
      </w:r>
    </w:p>
    <w:p w14:paraId="176A6B32" w14:textId="4572E29E" w:rsidR="00ED172E" w:rsidRDefault="00ED172E" w:rsidP="003F2D7A">
      <w:pPr>
        <w:pStyle w:val="Akapitzlist"/>
        <w:numPr>
          <w:ilvl w:val="0"/>
          <w:numId w:val="2"/>
        </w:numPr>
      </w:pPr>
      <w:r>
        <w:t>Wysokie bezpieczeństwo zbieranych.</w:t>
      </w:r>
    </w:p>
    <w:p w14:paraId="5A330A2A" w14:textId="450C931C" w:rsidR="00ED172E" w:rsidRDefault="00ED172E" w:rsidP="003F2D7A">
      <w:pPr>
        <w:pStyle w:val="Akapitzlist"/>
        <w:numPr>
          <w:ilvl w:val="0"/>
          <w:numId w:val="2"/>
        </w:numPr>
      </w:pPr>
      <w:r>
        <w:t>Wysoka niezawodność.</w:t>
      </w:r>
    </w:p>
    <w:p w14:paraId="12275CE1" w14:textId="233E3D1B" w:rsidR="00ED172E" w:rsidRDefault="00ED172E" w:rsidP="003F2D7A">
      <w:pPr>
        <w:pStyle w:val="Akapitzlist"/>
        <w:numPr>
          <w:ilvl w:val="0"/>
          <w:numId w:val="2"/>
        </w:numPr>
      </w:pPr>
      <w:r>
        <w:t>Możliwość tworzenia kopii zapasowych.</w:t>
      </w:r>
    </w:p>
    <w:p w14:paraId="30D718A6" w14:textId="42002C62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t>Opis przewidywanych zagrożeń</w:t>
      </w:r>
    </w:p>
    <w:p w14:paraId="0225FA35" w14:textId="6EB00167" w:rsidR="00C93766" w:rsidRDefault="00C93766" w:rsidP="0044262E">
      <w:r>
        <w:t>Przewidywane zagrożenia z jakimi może spotkać się ten projekt to:</w:t>
      </w:r>
    </w:p>
    <w:p w14:paraId="43B2EF2A" w14:textId="3C4D7A67" w:rsidR="00C93766" w:rsidRDefault="00C93766" w:rsidP="00C93766">
      <w:pPr>
        <w:pStyle w:val="Akapitzlist"/>
        <w:numPr>
          <w:ilvl w:val="0"/>
          <w:numId w:val="1"/>
        </w:numPr>
      </w:pPr>
      <w:r>
        <w:t>Przekroczenie czasu dostarczenia oprogramowania.</w:t>
      </w:r>
    </w:p>
    <w:p w14:paraId="543303CC" w14:textId="1471FAF0" w:rsidR="00C93766" w:rsidRDefault="00C93766" w:rsidP="00C93766">
      <w:pPr>
        <w:pStyle w:val="Akapitzlist"/>
        <w:numPr>
          <w:ilvl w:val="0"/>
          <w:numId w:val="1"/>
        </w:numPr>
      </w:pPr>
      <w:r>
        <w:t>Przekroczenie dopuszczonego budżetu.</w:t>
      </w:r>
    </w:p>
    <w:p w14:paraId="381A3029" w14:textId="440CCC62" w:rsidR="00C93766" w:rsidRDefault="00C93766" w:rsidP="00C93766">
      <w:pPr>
        <w:pStyle w:val="Akapitzlist"/>
        <w:numPr>
          <w:ilvl w:val="0"/>
          <w:numId w:val="1"/>
        </w:numPr>
      </w:pPr>
      <w:r>
        <w:t>Błędy techniczne uniemożliwiające poprawne działanie oprogramowania.</w:t>
      </w:r>
    </w:p>
    <w:p w14:paraId="22D51A01" w14:textId="1EF27D2C" w:rsidR="00C93766" w:rsidRDefault="00C93766" w:rsidP="00C93766">
      <w:pPr>
        <w:pStyle w:val="Akapitzlist"/>
        <w:numPr>
          <w:ilvl w:val="0"/>
          <w:numId w:val="1"/>
        </w:numPr>
      </w:pPr>
      <w:r>
        <w:t>Zmienny zakres projektu.</w:t>
      </w:r>
    </w:p>
    <w:p w14:paraId="535BC3BF" w14:textId="15EE344D" w:rsidR="00C93766" w:rsidRDefault="00C93766" w:rsidP="004123D7">
      <w:pPr>
        <w:pStyle w:val="Akapitzlist"/>
        <w:numPr>
          <w:ilvl w:val="0"/>
          <w:numId w:val="1"/>
        </w:numPr>
      </w:pPr>
      <w:r>
        <w:t>Problemy z testowaniem oprogramowania.</w:t>
      </w:r>
    </w:p>
    <w:p w14:paraId="4F1088DF" w14:textId="6145B884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t>Dokumentację UML projektu</w:t>
      </w:r>
    </w:p>
    <w:p w14:paraId="3B5D7DCB" w14:textId="7FDC440F" w:rsidR="00C93766" w:rsidRDefault="00A623D1" w:rsidP="0044262E">
      <w:r>
        <w:t>Niektóre z poniższych</w:t>
      </w:r>
      <w:r w:rsidR="00D27631">
        <w:t xml:space="preserve"> diagram</w:t>
      </w:r>
      <w:r>
        <w:t>ów</w:t>
      </w:r>
      <w:r w:rsidR="00D27631">
        <w:t xml:space="preserve"> zostały przygotowane i wygenerowane poprzez Mermaid.js.</w:t>
      </w:r>
    </w:p>
    <w:p w14:paraId="570511FA" w14:textId="518CE887" w:rsidR="00D27631" w:rsidRDefault="00D27631" w:rsidP="00D27631">
      <w:pPr>
        <w:pStyle w:val="Nagwek2"/>
        <w:rPr>
          <w:b/>
          <w:bCs/>
        </w:rPr>
      </w:pPr>
      <w:r w:rsidRPr="00D27631">
        <w:rPr>
          <w:b/>
          <w:bCs/>
        </w:rPr>
        <w:t>Diagram ERD</w:t>
      </w:r>
    </w:p>
    <w:p w14:paraId="1DB78E81" w14:textId="48033040" w:rsidR="00D02F41" w:rsidRPr="00D02F41" w:rsidRDefault="00D02F41" w:rsidP="00D02F41">
      <w:r>
        <w:t>Poniższy diagram przedstawia relacje pomiędzy tabelami/modelami.</w:t>
      </w:r>
    </w:p>
    <w:p w14:paraId="415CEA34" w14:textId="77777777" w:rsidR="00D02F41" w:rsidRDefault="00D02F41" w:rsidP="00D02F4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088FDD" wp14:editId="3D5EEA3B">
            <wp:extent cx="7191375" cy="4219575"/>
            <wp:effectExtent l="0" t="0" r="9525" b="9525"/>
            <wp:docPr id="826947326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5B0CC" w14:textId="44DC3022" w:rsidR="00D27631" w:rsidRDefault="00D02F41" w:rsidP="00D02F41">
      <w:pPr>
        <w:pStyle w:val="Legenda"/>
        <w:jc w:val="center"/>
      </w:pPr>
      <w:r>
        <w:t xml:space="preserve">Rysunek </w:t>
      </w:r>
      <w:fldSimple w:instr=" SEQ Rysunek \* ARABIC ">
        <w:r w:rsidR="00257DBA">
          <w:rPr>
            <w:noProof/>
          </w:rPr>
          <w:t>1</w:t>
        </w:r>
      </w:fldSimple>
      <w:r>
        <w:t xml:space="preserve"> - Diagram ERD</w:t>
      </w:r>
    </w:p>
    <w:p w14:paraId="0CCFD248" w14:textId="25C15624" w:rsidR="00D27631" w:rsidRDefault="00D27631" w:rsidP="00D27631">
      <w:pPr>
        <w:pStyle w:val="Nagwek2"/>
        <w:rPr>
          <w:b/>
          <w:bCs/>
        </w:rPr>
      </w:pPr>
      <w:r w:rsidRPr="00D27631">
        <w:rPr>
          <w:b/>
          <w:bCs/>
        </w:rPr>
        <w:t>Diagram klas</w:t>
      </w:r>
    </w:p>
    <w:p w14:paraId="251883BB" w14:textId="75F707F2" w:rsidR="002E6A08" w:rsidRPr="002E6A08" w:rsidRDefault="002E6A08" w:rsidP="002E6A08">
      <w:r>
        <w:t>Poniższy diagram przedstawia najważniejsze klasy w tym oprogramowaniu oraz ich relacje ze sobą.</w:t>
      </w:r>
    </w:p>
    <w:p w14:paraId="701AF6F5" w14:textId="77777777" w:rsidR="00257DBA" w:rsidRDefault="002E6A08" w:rsidP="00257DBA">
      <w:pPr>
        <w:keepNext/>
      </w:pPr>
      <w:r>
        <w:rPr>
          <w:noProof/>
        </w:rPr>
        <w:drawing>
          <wp:inline distT="0" distB="0" distL="0" distR="0" wp14:anchorId="1B30D580" wp14:editId="20F8B964">
            <wp:extent cx="7191375" cy="4219575"/>
            <wp:effectExtent l="0" t="0" r="9525" b="9525"/>
            <wp:docPr id="1291606625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9598" w14:textId="6C2663FE" w:rsidR="00D27631" w:rsidRDefault="00257DBA" w:rsidP="00257DB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- Diagram klas</w:t>
      </w:r>
    </w:p>
    <w:p w14:paraId="16EEB2BC" w14:textId="0512676B" w:rsidR="00D27631" w:rsidRDefault="00D27631" w:rsidP="00D27631">
      <w:pPr>
        <w:pStyle w:val="Nagwek2"/>
        <w:rPr>
          <w:b/>
          <w:bCs/>
        </w:rPr>
      </w:pPr>
      <w:r w:rsidRPr="00D27631">
        <w:rPr>
          <w:b/>
          <w:bCs/>
        </w:rPr>
        <w:lastRenderedPageBreak/>
        <w:t>Diagram przypadków użycia</w:t>
      </w:r>
    </w:p>
    <w:p w14:paraId="079D9614" w14:textId="1AEF739D" w:rsidR="00257DBA" w:rsidRPr="00257DBA" w:rsidRDefault="00257DBA" w:rsidP="00257DBA">
      <w:r>
        <w:t>Poniżej znajduje się diagram przypadków użycia, z podziałem na zwykłego, nie zarejestrowanego/nie zalogowanego użytkownika i zalogowanego użytkownika.</w:t>
      </w:r>
    </w:p>
    <w:p w14:paraId="2A1FC972" w14:textId="77777777" w:rsidR="00257DBA" w:rsidRDefault="00257DBA" w:rsidP="00257DBA">
      <w:pPr>
        <w:keepNext/>
        <w:jc w:val="center"/>
      </w:pPr>
      <w:r>
        <w:rPr>
          <w:noProof/>
        </w:rPr>
        <w:drawing>
          <wp:inline distT="0" distB="0" distL="0" distR="0" wp14:anchorId="5E5E5145" wp14:editId="593EA54F">
            <wp:extent cx="7200900" cy="9086850"/>
            <wp:effectExtent l="0" t="0" r="0" b="0"/>
            <wp:docPr id="64392090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908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DA325" w14:textId="5D2D9797" w:rsidR="00D27631" w:rsidRDefault="00257DBA" w:rsidP="00257DBA">
      <w:pPr>
        <w:pStyle w:val="Legenda"/>
        <w:jc w:val="center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- Diagram przypadków użycia</w:t>
      </w:r>
    </w:p>
    <w:p w14:paraId="73359C3A" w14:textId="14AFFB09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lastRenderedPageBreak/>
        <w:t>Opis wytworzonego oprogramowania</w:t>
      </w:r>
    </w:p>
    <w:p w14:paraId="3B46220A" w14:textId="6F859BFB" w:rsidR="00C93766" w:rsidRDefault="004123D7" w:rsidP="004123D7">
      <w:pPr>
        <w:ind w:firstLine="708"/>
      </w:pPr>
      <w:r>
        <w:t xml:space="preserve">Przygotowana została aplikacja internetowa napisana w języku Python z wykorzystaniem </w:t>
      </w:r>
      <w:proofErr w:type="spellStart"/>
      <w:r>
        <w:t>frameworka</w:t>
      </w:r>
      <w:proofErr w:type="spellEnd"/>
      <w:r>
        <w:t xml:space="preserve"> Flask, inne istotne </w:t>
      </w:r>
      <w:proofErr w:type="spellStart"/>
      <w:r>
        <w:t>frameworki</w:t>
      </w:r>
      <w:proofErr w:type="spellEnd"/>
      <w:r>
        <w:t xml:space="preserve"> z jakich korzysta to oprogramowanie to:</w:t>
      </w:r>
      <w:r w:rsidR="007F69F9">
        <w:t xml:space="preserve"> </w:t>
      </w:r>
      <w:proofErr w:type="spellStart"/>
      <w:r w:rsidR="007F69F9">
        <w:t>flask_login</w:t>
      </w:r>
      <w:proofErr w:type="spellEnd"/>
      <w:r w:rsidR="007F69F9">
        <w:t xml:space="preserve">, </w:t>
      </w:r>
      <w:proofErr w:type="spellStart"/>
      <w:r w:rsidR="007F69F9">
        <w:t>flask_sqlalchemy</w:t>
      </w:r>
      <w:proofErr w:type="spellEnd"/>
      <w:r w:rsidR="007F69F9">
        <w:t xml:space="preserve">, </w:t>
      </w:r>
      <w:proofErr w:type="spellStart"/>
      <w:r w:rsidR="007F69F9">
        <w:t>wtforms</w:t>
      </w:r>
      <w:proofErr w:type="spellEnd"/>
      <w:r w:rsidR="007F69F9">
        <w:t xml:space="preserve"> i </w:t>
      </w:r>
      <w:proofErr w:type="spellStart"/>
      <w:r w:rsidR="007F69F9">
        <w:t>flask_wtf</w:t>
      </w:r>
      <w:proofErr w:type="spellEnd"/>
      <w:r w:rsidR="007F69F9">
        <w:t xml:space="preserve">. W celu zapewnienia spójnego i responsywnego wyglądu wykorzystano </w:t>
      </w:r>
      <w:proofErr w:type="spellStart"/>
      <w:r w:rsidR="007F69F9">
        <w:t>framework</w:t>
      </w:r>
      <w:proofErr w:type="spellEnd"/>
      <w:r w:rsidR="007F69F9">
        <w:t xml:space="preserve"> Bootstrap 5.</w:t>
      </w:r>
    </w:p>
    <w:p w14:paraId="7F35ED36" w14:textId="73BDF154" w:rsidR="007F69F9" w:rsidRDefault="007F69F9" w:rsidP="007F69F9">
      <w:pPr>
        <w:ind w:firstLine="708"/>
      </w:pPr>
      <w:r>
        <w:t xml:space="preserve">Oprogramowanie wykorzystuje wzorzec projektowy „Application </w:t>
      </w:r>
      <w:proofErr w:type="spellStart"/>
      <w:r>
        <w:t>Factory</w:t>
      </w:r>
      <w:proofErr w:type="spellEnd"/>
      <w:r>
        <w:t>”, w celu umożliwienia podziału aplikacji na modułu, prostszą rozbudowę i wygodniejsze testowanie.</w:t>
      </w:r>
    </w:p>
    <w:p w14:paraId="287F6A56" w14:textId="1D3BC110" w:rsidR="007F69F9" w:rsidRDefault="007F69F9" w:rsidP="007F69F9">
      <w:r>
        <w:t>Aplikacja jest rozdzielona na następujące moduły:</w:t>
      </w:r>
    </w:p>
    <w:p w14:paraId="3DF68374" w14:textId="3B3BC7C1" w:rsidR="007F69F9" w:rsidRDefault="007F69F9" w:rsidP="007F69F9">
      <w:pPr>
        <w:pStyle w:val="Akapitzlist"/>
        <w:numPr>
          <w:ilvl w:val="0"/>
          <w:numId w:val="1"/>
        </w:numPr>
      </w:pPr>
      <w:r>
        <w:t>„</w:t>
      </w:r>
      <w:proofErr w:type="spellStart"/>
      <w:r w:rsidRPr="006F40CA">
        <w:rPr>
          <w:b/>
          <w:bCs/>
        </w:rPr>
        <w:t>Main</w:t>
      </w:r>
      <w:proofErr w:type="spellEnd"/>
      <w:r>
        <w:t>” – Główny moduł ogólnego przeznaczenia.</w:t>
      </w:r>
    </w:p>
    <w:p w14:paraId="49CF4E4E" w14:textId="2E4F13FD" w:rsidR="007F69F9" w:rsidRDefault="007F69F9" w:rsidP="007F69F9">
      <w:pPr>
        <w:pStyle w:val="Akapitzlist"/>
        <w:numPr>
          <w:ilvl w:val="0"/>
          <w:numId w:val="1"/>
        </w:numPr>
      </w:pPr>
      <w:r>
        <w:t>„</w:t>
      </w:r>
      <w:r w:rsidRPr="006F40CA">
        <w:rPr>
          <w:b/>
          <w:bCs/>
        </w:rPr>
        <w:t>Konta</w:t>
      </w:r>
      <w:r>
        <w:t>” – Moduł, gdzie znajduje się wszystko związane z kontami użytkowników, czyli np. logowanie, rejestracja</w:t>
      </w:r>
      <w:r w:rsidR="006F40CA">
        <w:t xml:space="preserve"> czy edycja konta.</w:t>
      </w:r>
    </w:p>
    <w:p w14:paraId="6C92DCFC" w14:textId="2B87FF81" w:rsidR="006F40CA" w:rsidRDefault="006F40CA" w:rsidP="007F69F9">
      <w:pPr>
        <w:pStyle w:val="Akapitzlist"/>
        <w:numPr>
          <w:ilvl w:val="0"/>
          <w:numId w:val="1"/>
        </w:numPr>
      </w:pPr>
      <w:r>
        <w:t>„</w:t>
      </w:r>
      <w:r w:rsidRPr="006F40CA">
        <w:rPr>
          <w:b/>
          <w:bCs/>
        </w:rPr>
        <w:t>Zgłoszenia</w:t>
      </w:r>
      <w:r>
        <w:t>” – Moduł, gdzie znajduje się wszystko związane ze zgłoszeniami, tutaj użytkownicy mogą m.in. dodawać nowe zgłoszenia, wyświetlać i edytować je oraz dodawać swoje wiadomości, które będą zapisane w historii zgłoszeń.</w:t>
      </w:r>
    </w:p>
    <w:p w14:paraId="2497D94D" w14:textId="5FFBE852" w:rsidR="00D3041D" w:rsidRDefault="00D3041D" w:rsidP="00D3041D">
      <w:r>
        <w:t>Osoby korzystające z tego oprogramowania można podzielić na:</w:t>
      </w:r>
    </w:p>
    <w:p w14:paraId="1F6CBB70" w14:textId="7CDF0347" w:rsidR="00D3041D" w:rsidRDefault="00D3041D" w:rsidP="00D3041D">
      <w:pPr>
        <w:pStyle w:val="Akapitzlist"/>
        <w:numPr>
          <w:ilvl w:val="0"/>
          <w:numId w:val="1"/>
        </w:numPr>
      </w:pPr>
      <w:r>
        <w:t>Zwykłych, niezalogowanych użytkowników – Mogą się zarejestrować i wyświetlać zgłoszenia, ale nie mogą dodawać wiadomości</w:t>
      </w:r>
      <w:r w:rsidR="00D12ED7">
        <w:t xml:space="preserve"> ani edytować zgłoszeń. Mogą je tylko wyświetlać.</w:t>
      </w:r>
    </w:p>
    <w:p w14:paraId="5F129F6C" w14:textId="0DF3F75F" w:rsidR="00D12ED7" w:rsidRDefault="00D12ED7" w:rsidP="00D3041D">
      <w:pPr>
        <w:pStyle w:val="Akapitzlist"/>
        <w:numPr>
          <w:ilvl w:val="0"/>
          <w:numId w:val="1"/>
        </w:numPr>
      </w:pPr>
      <w:r>
        <w:t>Zalogowanych użytkowników – Mogą zmienić dane swojego konta, mają dostęp do tych samych możliwości co niezalogowani użytkownicy, ale mogą też dodatkowo tworzyć i edytować zgłoszenia.</w:t>
      </w:r>
    </w:p>
    <w:p w14:paraId="74C61D36" w14:textId="3A155288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t>Kompletne testy oprogramowania</w:t>
      </w:r>
    </w:p>
    <w:p w14:paraId="1498DF0A" w14:textId="6B56CDD7" w:rsidR="00C93766" w:rsidRDefault="007F69F9" w:rsidP="0044262E">
      <w:r>
        <w:t>Przeprowadzone testy jednostkowe i testy integracyjne wraz z konfiguracją znajdują się w „</w:t>
      </w:r>
      <w:proofErr w:type="spellStart"/>
      <w:r>
        <w:t>Flask_Aplikacja</w:t>
      </w:r>
      <w:proofErr w:type="spellEnd"/>
      <w:r>
        <w:t>/Aplikacja/Testy”.</w:t>
      </w:r>
      <w:r w:rsidR="009F62F8">
        <w:t xml:space="preserve"> Testy zostały przygotowane z wykorzystaniem </w:t>
      </w:r>
      <w:proofErr w:type="spellStart"/>
      <w:r w:rsidR="009F62F8">
        <w:t>frameworka</w:t>
      </w:r>
      <w:proofErr w:type="spellEnd"/>
      <w:r w:rsidR="009F62F8">
        <w:t xml:space="preserve"> </w:t>
      </w:r>
      <w:proofErr w:type="spellStart"/>
      <w:r w:rsidR="009F62F8">
        <w:t>pytest</w:t>
      </w:r>
      <w:proofErr w:type="spellEnd"/>
      <w:r w:rsidR="009F62F8">
        <w:t>.</w:t>
      </w:r>
    </w:p>
    <w:p w14:paraId="1B533298" w14:textId="55565B29" w:rsidR="007F69F9" w:rsidRDefault="007F69F9" w:rsidP="0044262E">
      <w:r>
        <w:t>Na poniższym zrzucie ekranu znajduje się</w:t>
      </w:r>
      <w:r w:rsidR="009F62F8">
        <w:t xml:space="preserve"> pomyślny</w:t>
      </w:r>
      <w:r>
        <w:t xml:space="preserve"> wynik przeprowadzonych testów:</w:t>
      </w:r>
    </w:p>
    <w:p w14:paraId="77C8AE2D" w14:textId="77777777" w:rsidR="007F69F9" w:rsidRDefault="007F69F9" w:rsidP="007F69F9">
      <w:pPr>
        <w:keepNext/>
        <w:jc w:val="center"/>
      </w:pPr>
      <w:r>
        <w:rPr>
          <w:noProof/>
        </w:rPr>
        <w:drawing>
          <wp:inline distT="0" distB="0" distL="0" distR="0" wp14:anchorId="1774406A" wp14:editId="3A34564E">
            <wp:extent cx="7199630" cy="3654425"/>
            <wp:effectExtent l="0" t="0" r="1270" b="3175"/>
            <wp:docPr id="1210619736" name="Obraz 1" descr="Obraz zawierający tekst, zrzut ekranu, wyświetlacz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19736" name="Obraz 1" descr="Obraz zawierający tekst, zrzut ekranu, wyświetlacz, Oprogramowanie multimedialne&#10;&#10;Zawartość wygenerowana przez AI może być niepoprawna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705E" w14:textId="674FA7F2" w:rsidR="007F69F9" w:rsidRDefault="007F69F9" w:rsidP="007F69F9">
      <w:pPr>
        <w:pStyle w:val="Legenda"/>
        <w:jc w:val="center"/>
      </w:pPr>
      <w:r>
        <w:t xml:space="preserve">Rysunek </w:t>
      </w:r>
      <w:fldSimple w:instr=" SEQ Rysunek \* ARABIC ">
        <w:r w:rsidR="00257DBA">
          <w:rPr>
            <w:noProof/>
          </w:rPr>
          <w:t>4</w:t>
        </w:r>
      </w:fldSimple>
      <w:r>
        <w:t xml:space="preserve"> - Testy</w:t>
      </w:r>
    </w:p>
    <w:p w14:paraId="6982E6F5" w14:textId="38376C37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t>Weryfikację oraz walidację wytworzonego oprogramowania</w:t>
      </w:r>
    </w:p>
    <w:p w14:paraId="590F2162" w14:textId="16EA1CDC" w:rsidR="00511343" w:rsidRDefault="00511343" w:rsidP="00511343">
      <w:pPr>
        <w:ind w:firstLine="708"/>
      </w:pPr>
      <w:r>
        <w:t xml:space="preserve">Weryfikacja i walidacja została wykona. Weryfikacja pozwoliła na wychwycenie błędów kodu aplikacji i wynikających z nich potencjalnych niebezpieczeństw/problemów z działaniem aplikacji. Kod został utworzony zgodnie ze standardami i dostępną dokumentacja. Potwierdzeniem tego jest znajdujący się powyżej </w:t>
      </w:r>
      <w:proofErr w:type="spellStart"/>
      <w:r>
        <w:t>screen</w:t>
      </w:r>
      <w:proofErr w:type="spellEnd"/>
      <w:r>
        <w:t xml:space="preserve"> z pozytywnym wynikiem przeprowadzonych testów</w:t>
      </w:r>
    </w:p>
    <w:p w14:paraId="52406A2B" w14:textId="6C834C01" w:rsidR="00511343" w:rsidRDefault="00511343" w:rsidP="00511343">
      <w:pPr>
        <w:ind w:firstLine="708"/>
      </w:pPr>
      <w:r>
        <w:lastRenderedPageBreak/>
        <w:t>Walidacja również została wykonana, dostarczone oprogramowanie spełnia przedstawione oczekiwania i zostało zaakceptowane jako poprawne. Zostało przeprowadzone prototypowanie i demonstracje gotowych fragmentów aplikacji jak i całości systemu.</w:t>
      </w:r>
    </w:p>
    <w:p w14:paraId="326BD466" w14:textId="6E51E3F7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t>Możliwe plany rozwoju oprogramowania</w:t>
      </w:r>
    </w:p>
    <w:p w14:paraId="75D479A9" w14:textId="734C38A2" w:rsidR="00D12ED7" w:rsidRDefault="00D12ED7" w:rsidP="0044262E">
      <w:r>
        <w:t>To oprogramowanie można w przyszłości rozbudować między innymi o:</w:t>
      </w:r>
    </w:p>
    <w:p w14:paraId="17582186" w14:textId="1A3716B1" w:rsidR="00D12ED7" w:rsidRDefault="00D12ED7" w:rsidP="00D12ED7">
      <w:pPr>
        <w:pStyle w:val="Akapitzlist"/>
        <w:numPr>
          <w:ilvl w:val="0"/>
          <w:numId w:val="1"/>
        </w:numPr>
      </w:pPr>
      <w:r>
        <w:t>Możliwość filtrowania zgłoszeń, żeby nie trzeba było samemu szukać interesujących nas zgłoszeń.</w:t>
      </w:r>
    </w:p>
    <w:p w14:paraId="1F8D163E" w14:textId="7439D07B" w:rsidR="00D12ED7" w:rsidRDefault="00D12ED7" w:rsidP="00D12ED7">
      <w:pPr>
        <w:pStyle w:val="Akapitzlist"/>
        <w:numPr>
          <w:ilvl w:val="0"/>
          <w:numId w:val="1"/>
        </w:numPr>
      </w:pPr>
      <w:r>
        <w:t>Dodanie stronicowania przy widoku zgłoszeń.</w:t>
      </w:r>
    </w:p>
    <w:p w14:paraId="3C8F427E" w14:textId="5A53FFC2" w:rsidR="00D12ED7" w:rsidRDefault="00D12ED7" w:rsidP="00D12ED7">
      <w:pPr>
        <w:pStyle w:val="Akapitzlist"/>
        <w:numPr>
          <w:ilvl w:val="0"/>
          <w:numId w:val="1"/>
        </w:numPr>
      </w:pPr>
      <w:r>
        <w:t>Rozbudowanie formularzy o bardziej intuicyjne komunikaty z uwagami/błędami co do danych wprowadzonych przez użytkowników.</w:t>
      </w:r>
    </w:p>
    <w:p w14:paraId="63EF46F9" w14:textId="52DFE1BB" w:rsidR="001F6946" w:rsidRDefault="001F6946" w:rsidP="00D12ED7">
      <w:pPr>
        <w:pStyle w:val="Akapitzlist"/>
        <w:numPr>
          <w:ilvl w:val="0"/>
          <w:numId w:val="1"/>
        </w:numPr>
      </w:pPr>
      <w:r>
        <w:t>Możliwość wysyłania załączników</w:t>
      </w:r>
      <w:r w:rsidR="003F2D7A">
        <w:t>.</w:t>
      </w:r>
    </w:p>
    <w:p w14:paraId="4324D38F" w14:textId="0E11E945" w:rsidR="003F2D7A" w:rsidRDefault="003F2D7A" w:rsidP="00D12ED7">
      <w:pPr>
        <w:pStyle w:val="Akapitzlist"/>
        <w:numPr>
          <w:ilvl w:val="0"/>
          <w:numId w:val="1"/>
        </w:numPr>
      </w:pPr>
      <w:r>
        <w:t>Możliwość wysyłania powiadomień, poprzez np. pocztę elektroniczną.</w:t>
      </w:r>
    </w:p>
    <w:p w14:paraId="1B881A5E" w14:textId="493BF376" w:rsidR="001F6946" w:rsidRDefault="001F6946" w:rsidP="00D12ED7">
      <w:pPr>
        <w:pStyle w:val="Akapitzlist"/>
        <w:numPr>
          <w:ilvl w:val="0"/>
          <w:numId w:val="1"/>
        </w:numPr>
      </w:pPr>
      <w:r>
        <w:t>Możliwość oznaczania innych użytkownikach we własnych wiadomościach.</w:t>
      </w:r>
    </w:p>
    <w:p w14:paraId="3FBF9759" w14:textId="5C35CF22" w:rsidR="00D12ED7" w:rsidRDefault="00D12ED7" w:rsidP="00D12ED7">
      <w:pPr>
        <w:pStyle w:val="Akapitzlist"/>
        <w:numPr>
          <w:ilvl w:val="0"/>
          <w:numId w:val="1"/>
        </w:numPr>
      </w:pPr>
      <w:r>
        <w:t>Wprowadzenie rozbudowanego systemu uprawnień.</w:t>
      </w:r>
    </w:p>
    <w:p w14:paraId="24B37DA1" w14:textId="04C44F0F" w:rsidR="00D12ED7" w:rsidRDefault="00D12ED7" w:rsidP="00D12ED7">
      <w:pPr>
        <w:pStyle w:val="Akapitzlist"/>
        <w:numPr>
          <w:ilvl w:val="0"/>
          <w:numId w:val="1"/>
        </w:numPr>
      </w:pPr>
      <w:r>
        <w:t>Przygotowanie bardziej odpowiednich statycznych komunikatów tekstowych.</w:t>
      </w:r>
    </w:p>
    <w:p w14:paraId="12C3FF97" w14:textId="01B420BD" w:rsidR="00D12ED7" w:rsidRDefault="00D12ED7" w:rsidP="00D12ED7">
      <w:pPr>
        <w:pStyle w:val="Akapitzlist"/>
        <w:numPr>
          <w:ilvl w:val="0"/>
          <w:numId w:val="1"/>
        </w:numPr>
      </w:pPr>
      <w:r>
        <w:t>Poprawienie i dostosowanie warstwy wizualnej.</w:t>
      </w:r>
    </w:p>
    <w:p w14:paraId="4123A329" w14:textId="2DC74C8E" w:rsidR="001F6946" w:rsidRDefault="001F6946" w:rsidP="00D12ED7">
      <w:pPr>
        <w:pStyle w:val="Akapitzlist"/>
        <w:numPr>
          <w:ilvl w:val="0"/>
          <w:numId w:val="1"/>
        </w:numPr>
      </w:pPr>
      <w:r>
        <w:t>Obsługa ciemnego motywu.</w:t>
      </w:r>
    </w:p>
    <w:p w14:paraId="4E22A5BD" w14:textId="06F342A8" w:rsidR="001F6946" w:rsidRDefault="001F6946" w:rsidP="00D12ED7">
      <w:pPr>
        <w:pStyle w:val="Akapitzlist"/>
        <w:numPr>
          <w:ilvl w:val="0"/>
          <w:numId w:val="1"/>
        </w:numPr>
      </w:pPr>
      <w:r>
        <w:t>Mechanizmy zwiększające dostępność cyfrową.</w:t>
      </w:r>
    </w:p>
    <w:p w14:paraId="5606B34C" w14:textId="3C9140DA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t>Podsumowanie</w:t>
      </w:r>
    </w:p>
    <w:p w14:paraId="6EF73F8D" w14:textId="3DF244E5" w:rsidR="00445012" w:rsidRDefault="00D12ED7" w:rsidP="00445012">
      <w:pPr>
        <w:ind w:firstLine="708"/>
      </w:pPr>
      <w:r>
        <w:t xml:space="preserve">W ramach tego projektu przygotowano aplikację webową przygotowaną w </w:t>
      </w:r>
      <w:proofErr w:type="spellStart"/>
      <w:r>
        <w:t>Pythonie</w:t>
      </w:r>
      <w:proofErr w:type="spellEnd"/>
      <w:r>
        <w:t xml:space="preserve">, z wykorzystaniem </w:t>
      </w:r>
      <w:proofErr w:type="spellStart"/>
      <w:r>
        <w:t>frameworka</w:t>
      </w:r>
      <w:proofErr w:type="spellEnd"/>
      <w:r>
        <w:t xml:space="preserve"> Flask, stosując wzorzec projektowy „Application </w:t>
      </w:r>
      <w:proofErr w:type="spellStart"/>
      <w:r>
        <w:t>Factory</w:t>
      </w:r>
      <w:proofErr w:type="spellEnd"/>
      <w:r>
        <w:t>”.</w:t>
      </w:r>
      <w:r w:rsidR="00445012">
        <w:t xml:space="preserve"> Język Python został wybrany ze względu na swoją prostotę, wygodę obsługi, dużą ilość przydatnych bibliotek oraz ponieważ ta technologia pokrywa się z innymi projektami realizowanymi w tym semestrze.</w:t>
      </w:r>
    </w:p>
    <w:p w14:paraId="1AE1472E" w14:textId="48040DD4" w:rsidR="00445012" w:rsidRDefault="00445012" w:rsidP="00445012">
      <w:pPr>
        <w:ind w:firstLine="708"/>
      </w:pPr>
      <w:r>
        <w:t>To oprogramowanie działa poprawnie i odpowiednio realizuję temat projektu.</w:t>
      </w:r>
    </w:p>
    <w:p w14:paraId="460E2289" w14:textId="7F0AC422" w:rsidR="00C93766" w:rsidRPr="00C93766" w:rsidRDefault="00C93766" w:rsidP="00C93766">
      <w:pPr>
        <w:pStyle w:val="Nagwek1"/>
        <w:rPr>
          <w:b/>
          <w:bCs/>
        </w:rPr>
      </w:pPr>
      <w:r w:rsidRPr="00C93766">
        <w:rPr>
          <w:b/>
          <w:bCs/>
        </w:rPr>
        <w:t>Kod źródłowy</w:t>
      </w:r>
    </w:p>
    <w:p w14:paraId="636D3A20" w14:textId="433E417A" w:rsidR="00917723" w:rsidRDefault="00D66F7F" w:rsidP="00917723">
      <w:r>
        <w:t xml:space="preserve">Kod źródłowy programu jest dostępny </w:t>
      </w:r>
      <w:r w:rsidR="00D02AFE">
        <w:t xml:space="preserve">na </w:t>
      </w:r>
      <w:hyperlink r:id="rId11" w:history="1">
        <w:proofErr w:type="spellStart"/>
        <w:r w:rsidR="00D02AFE" w:rsidRPr="00D02AFE">
          <w:rPr>
            <w:rStyle w:val="Hipercze"/>
          </w:rPr>
          <w:t>Git</w:t>
        </w:r>
        <w:r w:rsidR="00D02AFE" w:rsidRPr="00D02AFE">
          <w:rPr>
            <w:rStyle w:val="Hipercze"/>
          </w:rPr>
          <w:t>H</w:t>
        </w:r>
        <w:r w:rsidR="00D02AFE" w:rsidRPr="00D02AFE">
          <w:rPr>
            <w:rStyle w:val="Hipercze"/>
          </w:rPr>
          <w:t>ub’ie</w:t>
        </w:r>
        <w:proofErr w:type="spellEnd"/>
      </w:hyperlink>
      <w:r w:rsidR="00D02AFE">
        <w:t>.</w:t>
      </w:r>
    </w:p>
    <w:p w14:paraId="3C5B4EF9" w14:textId="11F556FC" w:rsidR="00D66F7F" w:rsidRPr="00917723" w:rsidRDefault="00D66F7F" w:rsidP="00917723">
      <w:r>
        <w:t>Znajduje się tam też plik „requirements.txt” z informacją o wszystkich używanych bibliotekach.</w:t>
      </w:r>
    </w:p>
    <w:sectPr w:rsidR="00D66F7F" w:rsidRPr="00917723" w:rsidSect="00747CDC">
      <w:headerReference w:type="default" r:id="rId12"/>
      <w:footerReference w:type="default" r:id="rId13"/>
      <w:pgSz w:w="11906" w:h="16838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7D140" w14:textId="77777777" w:rsidR="00E911F8" w:rsidRDefault="00E911F8" w:rsidP="007B3C8D">
      <w:pPr>
        <w:spacing w:after="0" w:line="240" w:lineRule="auto"/>
      </w:pPr>
      <w:r>
        <w:separator/>
      </w:r>
    </w:p>
  </w:endnote>
  <w:endnote w:type="continuationSeparator" w:id="0">
    <w:p w14:paraId="55DDC10C" w14:textId="77777777" w:rsidR="00E911F8" w:rsidRDefault="00E911F8" w:rsidP="007B3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C4340" w14:textId="2F3F7E8B" w:rsidR="00B74A90" w:rsidRDefault="00000000" w:rsidP="0044262E">
    <w:pPr>
      <w:pStyle w:val="Stopka"/>
      <w:jc w:val="right"/>
    </w:pPr>
    <w:sdt>
      <w:sdtPr>
        <w:alias w:val="Autor"/>
        <w:tag w:val=""/>
        <w:id w:val="-32921277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4262E">
          <w:t>Hubert Michna</w:t>
        </w:r>
      </w:sdtContent>
    </w:sdt>
    <w:r w:rsidR="0044262E">
      <w:t xml:space="preserve">; </w:t>
    </w:r>
    <w:fldSimple w:instr=" FILENAME \* MERGEFORMAT ">
      <w:r w:rsidR="002B49C8">
        <w:rPr>
          <w:noProof/>
        </w:rPr>
        <w:t>w67259.docx</w:t>
      </w:r>
    </w:fldSimple>
    <w:r w:rsidR="0044262E">
      <w:t xml:space="preserve">; </w:t>
    </w:r>
    <w:sdt>
      <w:sdtPr>
        <w:id w:val="-766000863"/>
        <w:docPartObj>
          <w:docPartGallery w:val="Page Numbers (Bottom of Page)"/>
          <w:docPartUnique/>
        </w:docPartObj>
      </w:sdtPr>
      <w:sdtContent>
        <w:r w:rsidR="0044262E">
          <w:fldChar w:fldCharType="begin"/>
        </w:r>
        <w:r w:rsidR="0044262E">
          <w:instrText>PAGE   \* MERGEFORMAT</w:instrText>
        </w:r>
        <w:r w:rsidR="0044262E">
          <w:fldChar w:fldCharType="separate"/>
        </w:r>
        <w:r w:rsidR="0044262E">
          <w:t>1</w:t>
        </w:r>
        <w:r w:rsidR="0044262E">
          <w:fldChar w:fldCharType="end"/>
        </w:r>
      </w:sdtContent>
    </w:sdt>
  </w:p>
  <w:p w14:paraId="7F0CD5DF" w14:textId="77777777" w:rsidR="007B3C8D" w:rsidRDefault="007B3C8D" w:rsidP="00B74A9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6280CF" w14:textId="77777777" w:rsidR="00E911F8" w:rsidRDefault="00E911F8" w:rsidP="007B3C8D">
      <w:pPr>
        <w:spacing w:after="0" w:line="240" w:lineRule="auto"/>
      </w:pPr>
      <w:r>
        <w:separator/>
      </w:r>
    </w:p>
  </w:footnote>
  <w:footnote w:type="continuationSeparator" w:id="0">
    <w:p w14:paraId="11821BC1" w14:textId="77777777" w:rsidR="00E911F8" w:rsidRDefault="00E911F8" w:rsidP="007B3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2EC06" w14:textId="77777777" w:rsidR="0044262E" w:rsidRDefault="00917723">
    <w:pPr>
      <w:pStyle w:val="Nagwek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2B93811A" wp14:editId="54CC8A27">
              <wp:simplePos x="6273546" y="343814"/>
              <wp:positionH relativeFrom="margin">
                <wp:align>left</wp:align>
              </wp:positionH>
              <wp:positionV relativeFrom="margin">
                <wp:align>bottom</wp:align>
              </wp:positionV>
              <wp:extent cx="90000" cy="90000"/>
              <wp:effectExtent l="0" t="19050" r="43815" b="24765"/>
              <wp:wrapNone/>
              <wp:docPr id="1944910755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H="1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6A172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ójkąt prostokątny 2" o:spid="_x0000_s1026" type="#_x0000_t6" style="position:absolute;margin-left:0;margin-top:0;width:7.1pt;height:7.1pt;rotation:180;flip:x y;z-index:-2516398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" fillcolor="white [3212]" strokecolor="#747070 [1614]" strokeweight="1pt"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45DCCD7D" wp14:editId="42C40DA6">
              <wp:simplePos x="6934810" y="438912"/>
              <wp:positionH relativeFrom="margin">
                <wp:align>right</wp:align>
              </wp:positionH>
              <wp:positionV relativeFrom="margin">
                <wp:align>top</wp:align>
              </wp:positionV>
              <wp:extent cx="90000" cy="90000"/>
              <wp:effectExtent l="19050" t="0" r="24765" b="43815"/>
              <wp:wrapNone/>
              <wp:docPr id="2064834252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B753" id="Trójkąt prostokątny 2" o:spid="_x0000_s1026" type="#_x0000_t6" style="position:absolute;margin-left:-44.1pt;margin-top:0;width:7.1pt;height:7.1pt;rotation:-90;flip:y;z-index:-2516418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" fillcolor="white [3212]" strokecolor="#747070 [1614]" strokeweight="1pt">
              <w10:wrap anchorx="margin" anchory="margin"/>
            </v:shape>
          </w:pict>
        </mc:Fallback>
      </mc:AlternateContent>
    </w:r>
    <w:r w:rsidR="0044262E"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64C7FF4" wp14:editId="6FD5ADFF">
              <wp:simplePos x="0" y="0"/>
              <wp:positionH relativeFrom="margin">
                <wp:align>left</wp:align>
              </wp:positionH>
              <wp:positionV relativeFrom="margin">
                <wp:align>top</wp:align>
              </wp:positionV>
              <wp:extent cx="90000" cy="90000"/>
              <wp:effectExtent l="0" t="0" r="43815" b="43815"/>
              <wp:wrapNone/>
              <wp:docPr id="2116069891" name="Trójkąt prostokątny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90000" cy="9000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7CCAEB" id="Trójkąt prostokątny 2" o:spid="_x0000_s1026" type="#_x0000_t6" style="position:absolute;margin-left:0;margin-top:0;width:7.1pt;height:7.1pt;flip:y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" fillcolor="white [3212]" strokecolor="#747070 [1614]" strokeweight="1pt"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17303"/>
    <w:multiLevelType w:val="hybridMultilevel"/>
    <w:tmpl w:val="E91A4388"/>
    <w:lvl w:ilvl="0" w:tplc="1930C9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15EB1"/>
    <w:multiLevelType w:val="hybridMultilevel"/>
    <w:tmpl w:val="E2B84FB4"/>
    <w:lvl w:ilvl="0" w:tplc="057018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624447">
    <w:abstractNumId w:val="0"/>
  </w:num>
  <w:num w:numId="2" w16cid:durableId="236482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766"/>
    <w:rsid w:val="00012E55"/>
    <w:rsid w:val="00070EC6"/>
    <w:rsid w:val="000B0FEF"/>
    <w:rsid w:val="000D2715"/>
    <w:rsid w:val="00154008"/>
    <w:rsid w:val="00157E7D"/>
    <w:rsid w:val="001773F1"/>
    <w:rsid w:val="001E7016"/>
    <w:rsid w:val="001F545C"/>
    <w:rsid w:val="001F6946"/>
    <w:rsid w:val="0020046E"/>
    <w:rsid w:val="00257DBA"/>
    <w:rsid w:val="002A0451"/>
    <w:rsid w:val="002B49C8"/>
    <w:rsid w:val="002E5088"/>
    <w:rsid w:val="002E6A08"/>
    <w:rsid w:val="003335AE"/>
    <w:rsid w:val="00372700"/>
    <w:rsid w:val="003F2D7A"/>
    <w:rsid w:val="00403E69"/>
    <w:rsid w:val="004123D7"/>
    <w:rsid w:val="0042659F"/>
    <w:rsid w:val="0044262E"/>
    <w:rsid w:val="00445012"/>
    <w:rsid w:val="004B14FA"/>
    <w:rsid w:val="004F5B6B"/>
    <w:rsid w:val="005067BB"/>
    <w:rsid w:val="00511343"/>
    <w:rsid w:val="00523811"/>
    <w:rsid w:val="005257C2"/>
    <w:rsid w:val="005444BF"/>
    <w:rsid w:val="00545B5B"/>
    <w:rsid w:val="00546C0F"/>
    <w:rsid w:val="00563A49"/>
    <w:rsid w:val="00577C75"/>
    <w:rsid w:val="005E3503"/>
    <w:rsid w:val="005E499A"/>
    <w:rsid w:val="006263C6"/>
    <w:rsid w:val="006A2067"/>
    <w:rsid w:val="006B26D4"/>
    <w:rsid w:val="006D56A5"/>
    <w:rsid w:val="006D674D"/>
    <w:rsid w:val="006F40CA"/>
    <w:rsid w:val="00747CDC"/>
    <w:rsid w:val="00791D72"/>
    <w:rsid w:val="007B3C8D"/>
    <w:rsid w:val="007F69F9"/>
    <w:rsid w:val="00817620"/>
    <w:rsid w:val="008936E5"/>
    <w:rsid w:val="008A7157"/>
    <w:rsid w:val="008F1B66"/>
    <w:rsid w:val="0091585F"/>
    <w:rsid w:val="00917723"/>
    <w:rsid w:val="009B573E"/>
    <w:rsid w:val="009B69C2"/>
    <w:rsid w:val="009C206B"/>
    <w:rsid w:val="009C28C1"/>
    <w:rsid w:val="009F62F8"/>
    <w:rsid w:val="00A623D1"/>
    <w:rsid w:val="00AA253A"/>
    <w:rsid w:val="00AC4881"/>
    <w:rsid w:val="00AF7646"/>
    <w:rsid w:val="00B4719E"/>
    <w:rsid w:val="00B74A90"/>
    <w:rsid w:val="00BC0A68"/>
    <w:rsid w:val="00C21418"/>
    <w:rsid w:val="00C93766"/>
    <w:rsid w:val="00CD2697"/>
    <w:rsid w:val="00D02AFE"/>
    <w:rsid w:val="00D02F41"/>
    <w:rsid w:val="00D03700"/>
    <w:rsid w:val="00D12ED7"/>
    <w:rsid w:val="00D27631"/>
    <w:rsid w:val="00D3041D"/>
    <w:rsid w:val="00D319C4"/>
    <w:rsid w:val="00D65D67"/>
    <w:rsid w:val="00D66F7F"/>
    <w:rsid w:val="00D92798"/>
    <w:rsid w:val="00E41762"/>
    <w:rsid w:val="00E65367"/>
    <w:rsid w:val="00E75B18"/>
    <w:rsid w:val="00E911F8"/>
    <w:rsid w:val="00ED172E"/>
    <w:rsid w:val="00F2723B"/>
    <w:rsid w:val="00F455B4"/>
    <w:rsid w:val="00FC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1BD5F1"/>
  <w15:chartTrackingRefBased/>
  <w15:docId w15:val="{9FD1E084-863F-48EC-99B8-A099FBDE6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B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F2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2D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B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">
    <w:name w:val="header"/>
    <w:basedOn w:val="Normalny"/>
    <w:link w:val="Nagwek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3C8D"/>
  </w:style>
  <w:style w:type="paragraph" w:styleId="Stopka">
    <w:name w:val="footer"/>
    <w:basedOn w:val="Normalny"/>
    <w:link w:val="StopkaZnak"/>
    <w:uiPriority w:val="99"/>
    <w:unhideWhenUsed/>
    <w:rsid w:val="007B3C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3C8D"/>
  </w:style>
  <w:style w:type="table" w:styleId="Tabela-Siatka">
    <w:name w:val="Table Grid"/>
    <w:basedOn w:val="Standardowy"/>
    <w:uiPriority w:val="39"/>
    <w:rsid w:val="007B3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5">
    <w:name w:val="Grid Table 4 Accent 5"/>
    <w:basedOn w:val="Standardowy"/>
    <w:uiPriority w:val="49"/>
    <w:rsid w:val="007B3C8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kstzastpczy">
    <w:name w:val="Placeholder Text"/>
    <w:basedOn w:val="Domylnaczcionkaakapitu"/>
    <w:uiPriority w:val="99"/>
    <w:semiHidden/>
    <w:rsid w:val="009B573E"/>
    <w:rPr>
      <w:color w:val="80808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2659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2659F"/>
    <w:rPr>
      <w:rFonts w:eastAsiaTheme="minorEastAsia"/>
      <w:color w:val="5A5A5A" w:themeColor="text1" w:themeTint="A5"/>
      <w:spacing w:val="15"/>
    </w:rPr>
  </w:style>
  <w:style w:type="character" w:customStyle="1" w:styleId="FragmentKoduZnak">
    <w:name w:val="Fragment Kodu Znak"/>
    <w:basedOn w:val="Domylnaczcionkaakapitu"/>
    <w:link w:val="FragmentKodu"/>
    <w:locked/>
    <w:rsid w:val="005257C2"/>
    <w:rPr>
      <w:rFonts w:ascii="Consolas" w:hAnsi="Consolas"/>
      <w:noProof/>
    </w:rPr>
  </w:style>
  <w:style w:type="paragraph" w:customStyle="1" w:styleId="FragmentKodu">
    <w:name w:val="Fragment Kodu"/>
    <w:basedOn w:val="Normalny"/>
    <w:link w:val="FragmentKoduZnak"/>
    <w:qFormat/>
    <w:rsid w:val="005257C2"/>
    <w:pPr>
      <w:spacing w:after="0" w:line="256" w:lineRule="auto"/>
    </w:pPr>
    <w:rPr>
      <w:rFonts w:ascii="Consolas" w:hAnsi="Consolas"/>
      <w:noProof/>
    </w:rPr>
  </w:style>
  <w:style w:type="paragraph" w:styleId="Bezodstpw">
    <w:name w:val="No Spacing"/>
    <w:uiPriority w:val="1"/>
    <w:qFormat/>
    <w:rsid w:val="00917723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C937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937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C93766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7F6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3F2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2D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D02AF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02AF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02A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9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Hubsik456/PRO_Inzynieria_Oprogramowani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bsi\Documents\Niestandardowe%20szablony%20pakietu%20Office\Hubsik_Template_v3.dotx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Hubsik_Template_v3.dotx</Template>
  <TotalTime>227</TotalTime>
  <Pages>5</Pages>
  <Words>861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Michna</dc:creator>
  <cp:keywords/>
  <dc:description/>
  <cp:lastModifiedBy>Hubert Michna</cp:lastModifiedBy>
  <cp:revision>14</cp:revision>
  <cp:lastPrinted>2024-02-03T20:20:00Z</cp:lastPrinted>
  <dcterms:created xsi:type="dcterms:W3CDTF">2025-06-27T13:26:00Z</dcterms:created>
  <dcterms:modified xsi:type="dcterms:W3CDTF">2025-06-27T19:48:00Z</dcterms:modified>
</cp:coreProperties>
</file>